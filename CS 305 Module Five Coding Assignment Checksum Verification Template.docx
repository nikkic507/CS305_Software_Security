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1928CC9C" w:rsidR="001C6ACB" w:rsidRPr="008F1ED6" w:rsidRDefault="00C72E5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algorithm cipher that I will recommend for this scenario is the Secure Hash Algorithm with a 256-bit key or SHA-256.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2591DFE" w14:textId="70E7D4DA" w:rsidR="001C6ACB" w:rsidRDefault="008E4921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SHA-256 is a member of the SHA-2 family and was designed by the National Security Agency or NSA. </w:t>
      </w:r>
      <w:r w:rsidR="00F54E60">
        <w:rPr>
          <w:rFonts w:ascii="Calibri" w:hAnsi="Calibri" w:cs="Calibri"/>
          <w:sz w:val="22"/>
        </w:rPr>
        <w:t xml:space="preserve">SHA-256 is a longer bit length than </w:t>
      </w:r>
      <w:r w:rsidR="00E8615C">
        <w:rPr>
          <w:rFonts w:ascii="Calibri" w:hAnsi="Calibri" w:cs="Calibri"/>
          <w:sz w:val="22"/>
        </w:rPr>
        <w:t>its</w:t>
      </w:r>
      <w:r w:rsidR="00F54E60">
        <w:rPr>
          <w:rFonts w:ascii="Calibri" w:hAnsi="Calibri" w:cs="Calibri"/>
          <w:sz w:val="22"/>
        </w:rPr>
        <w:t xml:space="preserve"> predecessor which makes it more secure. This means that any change in input data results in a completely different hash. </w:t>
      </w:r>
      <w:r w:rsidR="00E8615C">
        <w:rPr>
          <w:rFonts w:ascii="Calibri" w:hAnsi="Calibri" w:cs="Calibri"/>
          <w:sz w:val="22"/>
        </w:rPr>
        <w:t xml:space="preserve">The SHA-256 has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</w:rPr>
            </m:ctrlPr>
          </m:sSupPr>
          <m:e>
            <m:r>
              <w:rPr>
                <w:rFonts w:ascii="Cambria Math" w:hAnsi="Cambria Math" w:cs="Calibri"/>
                <w:sz w:val="22"/>
              </w:rPr>
              <m:t>2</m:t>
            </m:r>
          </m:e>
          <m:sup>
            <m:r>
              <w:rPr>
                <w:rFonts w:ascii="Cambria Math" w:hAnsi="Cambria Math" w:cs="Calibri"/>
                <w:sz w:val="22"/>
              </w:rPr>
              <m:t>256</m:t>
            </m:r>
          </m:sup>
        </m:sSup>
      </m:oMath>
      <w:r w:rsidR="00E8615C">
        <w:rPr>
          <w:rFonts w:ascii="Calibri" w:eastAsiaTheme="minorEastAsia" w:hAnsi="Calibri" w:cs="Calibri"/>
          <w:sz w:val="22"/>
        </w:rPr>
        <w:t xml:space="preserve"> possible hash values which makes a collision very </w:t>
      </w:r>
      <w:r w:rsidR="00A2331E">
        <w:rPr>
          <w:rFonts w:ascii="Calibri" w:eastAsiaTheme="minorEastAsia" w:hAnsi="Calibri" w:cs="Calibri"/>
          <w:sz w:val="22"/>
        </w:rPr>
        <w:t>unlikely,</w:t>
      </w:r>
      <w:r w:rsidR="00E8615C">
        <w:rPr>
          <w:rFonts w:ascii="Calibri" w:eastAsiaTheme="minorEastAsia" w:hAnsi="Calibri" w:cs="Calibri"/>
          <w:sz w:val="22"/>
        </w:rPr>
        <w:t xml:space="preserve"> so the </w:t>
      </w:r>
      <w:r>
        <w:rPr>
          <w:rFonts w:ascii="Calibri" w:hAnsi="Calibri" w:cs="Calibri"/>
          <w:sz w:val="22"/>
        </w:rPr>
        <w:t xml:space="preserve">updated version is less susceptible to collision attacks. A collision is when two different inputs have the </w:t>
      </w:r>
      <w:r w:rsidR="00E8615C">
        <w:rPr>
          <w:rFonts w:ascii="Calibri" w:hAnsi="Calibri" w:cs="Calibri"/>
          <w:sz w:val="22"/>
        </w:rPr>
        <w:t>sa</w:t>
      </w:r>
      <w:r>
        <w:rPr>
          <w:rFonts w:ascii="Calibri" w:hAnsi="Calibri" w:cs="Calibri"/>
          <w:sz w:val="22"/>
        </w:rPr>
        <w:t xml:space="preserve">me hash. </w:t>
      </w:r>
      <w:r w:rsidR="00A2331E">
        <w:rPr>
          <w:rFonts w:ascii="Calibri" w:hAnsi="Calibri" w:cs="Calibri"/>
          <w:sz w:val="22"/>
        </w:rPr>
        <w:t xml:space="preserve">We need to avoid these to ensure the data is kept secure, ensures trust, and enables secure digital interactions. </w:t>
      </w:r>
    </w:p>
    <w:p w14:paraId="3700B33C" w14:textId="77777777" w:rsidR="00B258CB" w:rsidRPr="008F1ED6" w:rsidRDefault="00B258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7D0DD463" w:rsidR="0035598A" w:rsidRPr="008F1ED6" w:rsidRDefault="005369F2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1699CB7C" wp14:editId="6C1ED54E">
            <wp:extent cx="5059680" cy="3632591"/>
            <wp:effectExtent l="0" t="0" r="7620" b="6350"/>
            <wp:docPr id="511706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06919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29" cy="36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06FE0" w14:textId="77777777" w:rsidR="00005A9D" w:rsidRDefault="00005A9D" w:rsidP="0035598A">
      <w:pPr>
        <w:spacing w:after="0" w:line="240" w:lineRule="auto"/>
      </w:pPr>
      <w:r>
        <w:separator/>
      </w:r>
    </w:p>
  </w:endnote>
  <w:endnote w:type="continuationSeparator" w:id="0">
    <w:p w14:paraId="7E6FB64C" w14:textId="77777777" w:rsidR="00005A9D" w:rsidRDefault="00005A9D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3C129" w14:textId="77777777" w:rsidR="00005A9D" w:rsidRDefault="00005A9D" w:rsidP="0035598A">
      <w:pPr>
        <w:spacing w:after="0" w:line="240" w:lineRule="auto"/>
      </w:pPr>
      <w:r>
        <w:separator/>
      </w:r>
    </w:p>
  </w:footnote>
  <w:footnote w:type="continuationSeparator" w:id="0">
    <w:p w14:paraId="6AB72E47" w14:textId="77777777" w:rsidR="00005A9D" w:rsidRDefault="00005A9D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009132">
    <w:abstractNumId w:val="0"/>
  </w:num>
  <w:num w:numId="2" w16cid:durableId="186825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05A9D"/>
    <w:rsid w:val="00024A38"/>
    <w:rsid w:val="000C72EB"/>
    <w:rsid w:val="000D5623"/>
    <w:rsid w:val="00111F59"/>
    <w:rsid w:val="001154E4"/>
    <w:rsid w:val="001C6ACB"/>
    <w:rsid w:val="001C7C72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F1C48"/>
    <w:rsid w:val="00510C3F"/>
    <w:rsid w:val="005369F2"/>
    <w:rsid w:val="00593EC3"/>
    <w:rsid w:val="005C0980"/>
    <w:rsid w:val="006A51DF"/>
    <w:rsid w:val="00713294"/>
    <w:rsid w:val="00785998"/>
    <w:rsid w:val="0085168C"/>
    <w:rsid w:val="008D5FE7"/>
    <w:rsid w:val="008E4921"/>
    <w:rsid w:val="008E4BCA"/>
    <w:rsid w:val="008F1ED6"/>
    <w:rsid w:val="00973CB0"/>
    <w:rsid w:val="009A01C2"/>
    <w:rsid w:val="00A11B04"/>
    <w:rsid w:val="00A2331E"/>
    <w:rsid w:val="00A43EA4"/>
    <w:rsid w:val="00B019B2"/>
    <w:rsid w:val="00B258CB"/>
    <w:rsid w:val="00C024E2"/>
    <w:rsid w:val="00C72E5A"/>
    <w:rsid w:val="00D539BB"/>
    <w:rsid w:val="00DD2E3B"/>
    <w:rsid w:val="00E41086"/>
    <w:rsid w:val="00E61DA4"/>
    <w:rsid w:val="00E8615C"/>
    <w:rsid w:val="00E91FB2"/>
    <w:rsid w:val="00E96C91"/>
    <w:rsid w:val="00F54E60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861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58</TotalTime>
  <Pages>1</Pages>
  <Words>182</Words>
  <Characters>961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Nicholle Caudy</cp:lastModifiedBy>
  <cp:revision>15</cp:revision>
  <dcterms:created xsi:type="dcterms:W3CDTF">2022-05-06T15:07:00Z</dcterms:created>
  <dcterms:modified xsi:type="dcterms:W3CDTF">2024-04-06T20:05:00Z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206cb924f95e744df2301b7eed14b2f0ed2cdd7edee45da17aded977601e2395</vt:lpwstr>
  </property>
</Properties>
</file>